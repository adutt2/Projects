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B7842" w14:textId="77777777" w:rsidR="00E81978" w:rsidRDefault="00DA7E45">
      <w:pPr>
        <w:pStyle w:val="Title"/>
      </w:pPr>
      <w:sdt>
        <w:sdtPr>
          <w:alias w:val="Title:"/>
          <w:tag w:val="Title:"/>
          <w:id w:val="726351117"/>
          <w:placeholder>
            <w:docPart w:val="C69816914AA04BE7A77B76243268711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A224F">
            <w:t>ITIL Service for Rainbow Cleaning Inc.</w:t>
          </w:r>
        </w:sdtContent>
      </w:sdt>
    </w:p>
    <w:p w14:paraId="3EE154C4" w14:textId="77777777" w:rsidR="00B823AA" w:rsidRDefault="007A224F" w:rsidP="00B823AA">
      <w:pPr>
        <w:pStyle w:val="Title2"/>
      </w:pPr>
      <w:proofErr w:type="spellStart"/>
      <w:r>
        <w:t>Anirudh</w:t>
      </w:r>
      <w:proofErr w:type="spellEnd"/>
      <w:r>
        <w:t xml:space="preserve"> </w:t>
      </w:r>
      <w:proofErr w:type="spellStart"/>
      <w:r>
        <w:t>Dutt</w:t>
      </w:r>
      <w:proofErr w:type="spellEnd"/>
    </w:p>
    <w:p w14:paraId="657DC668" w14:textId="77777777" w:rsidR="00E81978" w:rsidRDefault="007A224F" w:rsidP="00B823AA">
      <w:pPr>
        <w:pStyle w:val="Title2"/>
      </w:pPr>
      <w:r>
        <w:t>Illinois Institute of Technology</w:t>
      </w:r>
    </w:p>
    <w:p w14:paraId="25317081" w14:textId="77777777" w:rsidR="00E81978" w:rsidRDefault="00E81978" w:rsidP="00B823AA">
      <w:pPr>
        <w:pStyle w:val="Title2"/>
      </w:pPr>
    </w:p>
    <w:sdt>
      <w:sdtPr>
        <w:alias w:val="Abstract:"/>
        <w:tag w:val="Abstract:"/>
        <w:id w:val="202146031"/>
        <w:placeholder>
          <w:docPart w:val="8CAA2E9C5A454C46B684665C5DB98F27"/>
        </w:placeholder>
        <w:temporary/>
        <w:showingPlcHdr/>
        <w15:appearance w15:val="hidden"/>
      </w:sdtPr>
      <w:sdtEndPr/>
      <w:sdtContent>
        <w:p w14:paraId="74B5CDD7" w14:textId="77777777" w:rsidR="00E81978" w:rsidRDefault="005D3A03">
          <w:pPr>
            <w:pStyle w:val="SectionTitle"/>
          </w:pPr>
          <w:r>
            <w:t>Abstract</w:t>
          </w:r>
        </w:p>
      </w:sdtContent>
    </w:sdt>
    <w:p w14:paraId="7DA6AE28" w14:textId="77777777" w:rsidR="007A224F" w:rsidRDefault="007A224F" w:rsidP="007A224F">
      <w:pPr>
        <w:jc w:val="both"/>
        <w:rPr>
          <w:rFonts w:ascii="Times New Roman" w:hAnsi="Times New Roman" w:cs="Times New Roman"/>
        </w:rPr>
      </w:pPr>
      <w:r>
        <w:rPr>
          <w:rFonts w:ascii="Times New Roman" w:hAnsi="Times New Roman" w:cs="Times New Roman"/>
        </w:rPr>
        <w:t xml:space="preserve">In today’s competitive world, where the organizations are after their sales targets, an individual is hardly worried about maintaining and cleaning the offices, </w:t>
      </w:r>
      <w:r w:rsidR="00EA4AD0">
        <w:rPr>
          <w:rFonts w:ascii="Times New Roman" w:hAnsi="Times New Roman" w:cs="Times New Roman"/>
        </w:rPr>
        <w:t>warehouses,</w:t>
      </w:r>
      <w:r>
        <w:rPr>
          <w:rFonts w:ascii="Times New Roman" w:hAnsi="Times New Roman" w:cs="Times New Roman"/>
        </w:rPr>
        <w:t xml:space="preserve"> or other working areas of that company. Maintaining and repairing are some evident keys for an organization to work smoothly w</w:t>
      </w:r>
      <w:r w:rsidR="00EA4AD0">
        <w:rPr>
          <w:rFonts w:ascii="Times New Roman" w:hAnsi="Times New Roman" w:cs="Times New Roman"/>
        </w:rPr>
        <w:t>ithout affecting the mundane</w:t>
      </w:r>
      <w:r>
        <w:rPr>
          <w:rFonts w:ascii="Times New Roman" w:hAnsi="Times New Roman" w:cs="Times New Roman"/>
        </w:rPr>
        <w:t xml:space="preserve">. In </w:t>
      </w:r>
      <w:r w:rsidR="0094097B">
        <w:rPr>
          <w:rFonts w:ascii="Times New Roman" w:hAnsi="Times New Roman" w:cs="Times New Roman"/>
        </w:rPr>
        <w:t xml:space="preserve">the </w:t>
      </w:r>
      <w:r>
        <w:rPr>
          <w:rFonts w:ascii="Times New Roman" w:hAnsi="Times New Roman" w:cs="Times New Roman"/>
        </w:rPr>
        <w:t>majority of cases</w:t>
      </w:r>
      <w:r w:rsidR="0094097B">
        <w:rPr>
          <w:rFonts w:ascii="Times New Roman" w:hAnsi="Times New Roman" w:cs="Times New Roman"/>
        </w:rPr>
        <w:t>,</w:t>
      </w:r>
      <w:r>
        <w:rPr>
          <w:rFonts w:ascii="Times New Roman" w:hAnsi="Times New Roman" w:cs="Times New Roman"/>
        </w:rPr>
        <w:t xml:space="preserve"> these organizations have their internal body of cleaning who are not adept enough to provide the proficient services. Even if they provide the adequate quality of service, they fail to understand every aspect that need</w:t>
      </w:r>
      <w:r w:rsidR="0094097B">
        <w:rPr>
          <w:rFonts w:ascii="Times New Roman" w:hAnsi="Times New Roman" w:cs="Times New Roman"/>
        </w:rPr>
        <w:t>s</w:t>
      </w:r>
      <w:r>
        <w:rPr>
          <w:rFonts w:ascii="Times New Roman" w:hAnsi="Times New Roman" w:cs="Times New Roman"/>
        </w:rPr>
        <w:t xml:space="preserve"> to be covered under their service. This stimulates the idea of outsourcing and creating a federated service which has ease of access and care.  </w:t>
      </w:r>
    </w:p>
    <w:p w14:paraId="7E743AE0" w14:textId="77777777" w:rsidR="007A224F" w:rsidRDefault="007A224F" w:rsidP="007A224F">
      <w:pPr>
        <w:jc w:val="both"/>
        <w:rPr>
          <w:rFonts w:ascii="Times New Roman" w:hAnsi="Times New Roman" w:cs="Times New Roman"/>
        </w:rPr>
      </w:pPr>
      <w:r>
        <w:rPr>
          <w:rFonts w:ascii="Times New Roman" w:hAnsi="Times New Roman" w:cs="Times New Roman"/>
        </w:rPr>
        <w:t xml:space="preserve">In our project, we are analyzing the service strategies of Rainbow Cleaning Specialist Inc. which provides cleaning, maintaining, </w:t>
      </w:r>
      <w:r w:rsidR="005F08A5">
        <w:rPr>
          <w:rFonts w:ascii="Times New Roman" w:hAnsi="Times New Roman" w:cs="Times New Roman"/>
        </w:rPr>
        <w:t>restoring,</w:t>
      </w:r>
      <w:r>
        <w:rPr>
          <w:rFonts w:ascii="Times New Roman" w:hAnsi="Times New Roman" w:cs="Times New Roman"/>
        </w:rPr>
        <w:t xml:space="preserve"> and repairing services. Rainbow Cleaning Specialist has expert janitors</w:t>
      </w:r>
      <w:r w:rsidR="0094097B">
        <w:rPr>
          <w:rFonts w:ascii="Times New Roman" w:hAnsi="Times New Roman" w:cs="Times New Roman"/>
        </w:rPr>
        <w:t xml:space="preserve"> and high-</w:t>
      </w:r>
      <w:r w:rsidR="00491EC8">
        <w:rPr>
          <w:rFonts w:ascii="Times New Roman" w:hAnsi="Times New Roman" w:cs="Times New Roman"/>
        </w:rPr>
        <w:t>quality equipment. T</w:t>
      </w:r>
      <w:r>
        <w:rPr>
          <w:rFonts w:ascii="Times New Roman" w:hAnsi="Times New Roman" w:cs="Times New Roman"/>
        </w:rPr>
        <w:t>heir goal is to offer cleaning on a schedule that will work for clients. It consists of web application which is the easiest way for customers to communicate and pursue to the services. Current goals of the company are—</w:t>
      </w:r>
    </w:p>
    <w:p w14:paraId="4C039770" w14:textId="77777777" w:rsidR="007A224F" w:rsidRDefault="007A224F" w:rsidP="007A224F">
      <w:pPr>
        <w:pStyle w:val="ListParagraph"/>
        <w:numPr>
          <w:ilvl w:val="0"/>
          <w:numId w:val="16"/>
        </w:numPr>
        <w:spacing w:after="160" w:line="259" w:lineRule="auto"/>
        <w:jc w:val="both"/>
        <w:rPr>
          <w:rFonts w:ascii="Times New Roman" w:hAnsi="Times New Roman" w:cs="Times New Roman"/>
        </w:rPr>
      </w:pPr>
      <w:r w:rsidRPr="00814E58">
        <w:rPr>
          <w:rFonts w:ascii="Times New Roman" w:hAnsi="Times New Roman" w:cs="Times New Roman"/>
        </w:rPr>
        <w:t xml:space="preserve">Creating </w:t>
      </w:r>
      <w:r w:rsidR="0094097B">
        <w:rPr>
          <w:rFonts w:ascii="Times New Roman" w:hAnsi="Times New Roman" w:cs="Times New Roman"/>
        </w:rPr>
        <w:t xml:space="preserve">a </w:t>
      </w:r>
      <w:bookmarkStart w:id="0" w:name="_GoBack"/>
      <w:bookmarkEnd w:id="0"/>
      <w:r w:rsidRPr="00814E58">
        <w:rPr>
          <w:rFonts w:ascii="Times New Roman" w:hAnsi="Times New Roman" w:cs="Times New Roman"/>
        </w:rPr>
        <w:t>more accessible environment for customers.</w:t>
      </w:r>
    </w:p>
    <w:p w14:paraId="40D58B77" w14:textId="77777777" w:rsidR="007A224F" w:rsidRDefault="007A224F" w:rsidP="007A224F">
      <w:pPr>
        <w:pStyle w:val="ListParagraph"/>
        <w:numPr>
          <w:ilvl w:val="0"/>
          <w:numId w:val="16"/>
        </w:numPr>
        <w:spacing w:after="160" w:line="259" w:lineRule="auto"/>
        <w:jc w:val="both"/>
        <w:rPr>
          <w:rFonts w:ascii="Times New Roman" w:hAnsi="Times New Roman" w:cs="Times New Roman"/>
        </w:rPr>
      </w:pPr>
      <w:r>
        <w:rPr>
          <w:rFonts w:ascii="Times New Roman" w:hAnsi="Times New Roman" w:cs="Times New Roman"/>
        </w:rPr>
        <w:t>Bridging the gap between clients and company by incorporating IT services.</w:t>
      </w:r>
    </w:p>
    <w:p w14:paraId="5B541DA9" w14:textId="77777777" w:rsidR="007A224F" w:rsidRDefault="007A224F" w:rsidP="007A224F">
      <w:pPr>
        <w:pStyle w:val="ListParagraph"/>
        <w:numPr>
          <w:ilvl w:val="0"/>
          <w:numId w:val="16"/>
        </w:numPr>
        <w:spacing w:after="160" w:line="259" w:lineRule="auto"/>
        <w:jc w:val="both"/>
        <w:rPr>
          <w:rFonts w:ascii="Times New Roman" w:hAnsi="Times New Roman" w:cs="Times New Roman"/>
        </w:rPr>
      </w:pPr>
      <w:r>
        <w:rPr>
          <w:rFonts w:ascii="Times New Roman" w:hAnsi="Times New Roman" w:cs="Times New Roman"/>
        </w:rPr>
        <w:t>Expand its services nationwide.</w:t>
      </w:r>
    </w:p>
    <w:p w14:paraId="4502B689" w14:textId="77777777" w:rsidR="007A224F" w:rsidRDefault="007A224F" w:rsidP="007A224F">
      <w:pPr>
        <w:pStyle w:val="ListParagraph"/>
        <w:numPr>
          <w:ilvl w:val="0"/>
          <w:numId w:val="16"/>
        </w:numPr>
        <w:spacing w:after="160" w:line="259" w:lineRule="auto"/>
        <w:jc w:val="both"/>
        <w:rPr>
          <w:rFonts w:ascii="Times New Roman" w:hAnsi="Times New Roman" w:cs="Times New Roman"/>
        </w:rPr>
      </w:pPr>
      <w:r>
        <w:rPr>
          <w:rFonts w:ascii="Times New Roman" w:hAnsi="Times New Roman" w:cs="Times New Roman"/>
        </w:rPr>
        <w:t>Demand Management</w:t>
      </w:r>
    </w:p>
    <w:p w14:paraId="14216CF4" w14:textId="77777777" w:rsidR="007A224F" w:rsidRDefault="007A224F" w:rsidP="007A224F">
      <w:pPr>
        <w:pStyle w:val="ListParagraph"/>
        <w:numPr>
          <w:ilvl w:val="0"/>
          <w:numId w:val="16"/>
        </w:numPr>
        <w:spacing w:after="160" w:line="259" w:lineRule="auto"/>
        <w:jc w:val="both"/>
        <w:rPr>
          <w:rFonts w:ascii="Times New Roman" w:hAnsi="Times New Roman" w:cs="Times New Roman"/>
        </w:rPr>
      </w:pPr>
      <w:r>
        <w:rPr>
          <w:rFonts w:ascii="Times New Roman" w:hAnsi="Times New Roman" w:cs="Times New Roman"/>
        </w:rPr>
        <w:t>Increase profits</w:t>
      </w:r>
    </w:p>
    <w:p w14:paraId="615D958B" w14:textId="77777777" w:rsidR="007A224F" w:rsidRDefault="007A224F" w:rsidP="007A224F">
      <w:pPr>
        <w:jc w:val="both"/>
        <w:rPr>
          <w:rFonts w:ascii="Times New Roman" w:hAnsi="Times New Roman" w:cs="Times New Roman"/>
        </w:rPr>
      </w:pPr>
      <w:r>
        <w:rPr>
          <w:rFonts w:ascii="Times New Roman" w:hAnsi="Times New Roman" w:cs="Times New Roman"/>
        </w:rPr>
        <w:t xml:space="preserve">We are proposing a distinct ITIL service strategy to achieve Rainbow Inc. their goals. Our </w:t>
      </w:r>
      <w:r w:rsidR="000E57E3">
        <w:rPr>
          <w:rFonts w:ascii="Times New Roman" w:hAnsi="Times New Roman" w:cs="Times New Roman"/>
        </w:rPr>
        <w:t xml:space="preserve">suggestions </w:t>
      </w:r>
      <w:r>
        <w:rPr>
          <w:rFonts w:ascii="Times New Roman" w:hAnsi="Times New Roman" w:cs="Times New Roman"/>
        </w:rPr>
        <w:t>to attain those include—</w:t>
      </w:r>
    </w:p>
    <w:p w14:paraId="5E3EEB95" w14:textId="77777777" w:rsidR="007A224F" w:rsidRDefault="003032CA" w:rsidP="007A224F">
      <w:pPr>
        <w:pStyle w:val="ListParagraph"/>
        <w:numPr>
          <w:ilvl w:val="0"/>
          <w:numId w:val="17"/>
        </w:numPr>
        <w:spacing w:after="160" w:line="259" w:lineRule="auto"/>
        <w:jc w:val="both"/>
        <w:rPr>
          <w:rFonts w:ascii="Times New Roman" w:hAnsi="Times New Roman" w:cs="Times New Roman"/>
        </w:rPr>
      </w:pPr>
      <w:r>
        <w:rPr>
          <w:rFonts w:ascii="Times New Roman" w:hAnsi="Times New Roman" w:cs="Times New Roman"/>
        </w:rPr>
        <w:t>I</w:t>
      </w:r>
      <w:r w:rsidR="007A224F">
        <w:rPr>
          <w:rFonts w:ascii="Times New Roman" w:hAnsi="Times New Roman" w:cs="Times New Roman"/>
        </w:rPr>
        <w:t>ntroducing customers to wireless mobile servic</w:t>
      </w:r>
      <w:r w:rsidR="001E28D9">
        <w:rPr>
          <w:rFonts w:ascii="Times New Roman" w:hAnsi="Times New Roman" w:cs="Times New Roman"/>
        </w:rPr>
        <w:t>es like Android/iOS application for ease of access.</w:t>
      </w:r>
    </w:p>
    <w:p w14:paraId="2EE09729" w14:textId="77777777" w:rsidR="00A65F14" w:rsidRDefault="007A224F" w:rsidP="00A65F14">
      <w:pPr>
        <w:spacing w:after="160" w:line="259" w:lineRule="auto"/>
        <w:jc w:val="center"/>
        <w:rPr>
          <w:rFonts w:ascii="Times New Roman" w:hAnsi="Times New Roman" w:cs="Times New Roman"/>
        </w:rPr>
      </w:pPr>
      <w:r>
        <w:rPr>
          <w:noProof/>
          <w:lang w:eastAsia="en-US"/>
        </w:rPr>
        <w:lastRenderedPageBreak/>
        <w:drawing>
          <wp:inline distT="0" distB="0" distL="0" distR="0" wp14:anchorId="115CAECC" wp14:editId="2BAA7E6F">
            <wp:extent cx="2209800" cy="2575628"/>
            <wp:effectExtent l="0" t="0" r="0" b="0"/>
            <wp:docPr id="1" name="Picture 1" descr="C:\Users\dutta\AppData\Local\Microsoft\Windows\INetCacheContent.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tta\AppData\Local\Microsoft\Windows\INetCacheContent.Word\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2745" cy="2579061"/>
                    </a:xfrm>
                    <a:prstGeom prst="rect">
                      <a:avLst/>
                    </a:prstGeom>
                    <a:noFill/>
                    <a:ln>
                      <a:noFill/>
                    </a:ln>
                  </pic:spPr>
                </pic:pic>
              </a:graphicData>
            </a:graphic>
          </wp:inline>
        </w:drawing>
      </w:r>
    </w:p>
    <w:p w14:paraId="7913C62D" w14:textId="77777777" w:rsidR="00A65F14" w:rsidRPr="00A65F14" w:rsidRDefault="00A65F14" w:rsidP="00A65F14">
      <w:pPr>
        <w:spacing w:after="160" w:line="259" w:lineRule="auto"/>
        <w:jc w:val="center"/>
        <w:rPr>
          <w:rFonts w:ascii="Times New Roman" w:hAnsi="Times New Roman" w:cs="Times New Roman"/>
          <w:sz w:val="18"/>
          <w:szCs w:val="18"/>
        </w:rPr>
      </w:pPr>
      <w:r>
        <w:rPr>
          <w:rFonts w:ascii="Times New Roman" w:hAnsi="Times New Roman" w:cs="Times New Roman"/>
          <w:sz w:val="18"/>
          <w:szCs w:val="18"/>
        </w:rPr>
        <w:t>Figure: Basic flow chart for design of mobile application.</w:t>
      </w:r>
    </w:p>
    <w:p w14:paraId="06A694BA" w14:textId="77777777" w:rsidR="007A224F" w:rsidRDefault="007A224F" w:rsidP="007A224F">
      <w:pPr>
        <w:pStyle w:val="ListParagraph"/>
        <w:numPr>
          <w:ilvl w:val="0"/>
          <w:numId w:val="17"/>
        </w:numPr>
        <w:spacing w:after="160" w:line="259" w:lineRule="auto"/>
        <w:jc w:val="both"/>
        <w:rPr>
          <w:rFonts w:ascii="Times New Roman" w:hAnsi="Times New Roman" w:cs="Times New Roman"/>
        </w:rPr>
      </w:pPr>
      <w:r>
        <w:rPr>
          <w:rFonts w:ascii="Times New Roman" w:hAnsi="Times New Roman" w:cs="Times New Roman"/>
        </w:rPr>
        <w:t>Providing online chat so that clients can get on demand services.</w:t>
      </w:r>
    </w:p>
    <w:p w14:paraId="3FA45818" w14:textId="77777777" w:rsidR="007A224F" w:rsidRDefault="007A224F" w:rsidP="007A224F">
      <w:pPr>
        <w:pStyle w:val="ListParagraph"/>
        <w:numPr>
          <w:ilvl w:val="0"/>
          <w:numId w:val="17"/>
        </w:numPr>
        <w:spacing w:after="160" w:line="259" w:lineRule="auto"/>
        <w:jc w:val="both"/>
        <w:rPr>
          <w:rFonts w:ascii="Times New Roman" w:hAnsi="Times New Roman" w:cs="Times New Roman"/>
        </w:rPr>
      </w:pPr>
      <w:r>
        <w:rPr>
          <w:rFonts w:ascii="Times New Roman" w:hAnsi="Times New Roman" w:cs="Times New Roman"/>
        </w:rPr>
        <w:t>Nationwide services can be proliferated by creating awareness on social media like Facebook, twitter, LinkedIn.</w:t>
      </w:r>
    </w:p>
    <w:p w14:paraId="1ED47739" w14:textId="77777777" w:rsidR="007A224F" w:rsidRDefault="007A224F" w:rsidP="007A224F">
      <w:pPr>
        <w:pStyle w:val="ListParagraph"/>
        <w:numPr>
          <w:ilvl w:val="0"/>
          <w:numId w:val="17"/>
        </w:numPr>
        <w:spacing w:after="160" w:line="259" w:lineRule="auto"/>
        <w:jc w:val="both"/>
        <w:rPr>
          <w:rFonts w:ascii="Times New Roman" w:hAnsi="Times New Roman" w:cs="Times New Roman"/>
        </w:rPr>
      </w:pPr>
      <w:r>
        <w:rPr>
          <w:rFonts w:ascii="Times New Roman" w:hAnsi="Times New Roman" w:cs="Times New Roman"/>
        </w:rPr>
        <w:t xml:space="preserve">Cost analysis should be done </w:t>
      </w:r>
      <w:r w:rsidR="00CF5656">
        <w:rPr>
          <w:rFonts w:ascii="Times New Roman" w:hAnsi="Times New Roman" w:cs="Times New Roman"/>
        </w:rPr>
        <w:t>at</w:t>
      </w:r>
      <w:r>
        <w:rPr>
          <w:rFonts w:ascii="Times New Roman" w:hAnsi="Times New Roman" w:cs="Times New Roman"/>
        </w:rPr>
        <w:t xml:space="preserve"> periodic intervals. Budgeting and Accounting aspects of Financial Management should be monitored. W</w:t>
      </w:r>
      <w:r w:rsidR="0094097B">
        <w:rPr>
          <w:rFonts w:ascii="Times New Roman" w:hAnsi="Times New Roman" w:cs="Times New Roman"/>
        </w:rPr>
        <w:t xml:space="preserve">e are suggesting Rainbow Inc. </w:t>
      </w:r>
      <w:r>
        <w:rPr>
          <w:rFonts w:ascii="Times New Roman" w:hAnsi="Times New Roman" w:cs="Times New Roman"/>
        </w:rPr>
        <w:t xml:space="preserve"> implement optimized offers and estimates to customers.</w:t>
      </w:r>
    </w:p>
    <w:p w14:paraId="57EE8BC4" w14:textId="77777777" w:rsidR="007A224F" w:rsidRPr="00F05EA2" w:rsidRDefault="007A224F" w:rsidP="007A224F">
      <w:pPr>
        <w:pStyle w:val="ListParagraph"/>
        <w:numPr>
          <w:ilvl w:val="0"/>
          <w:numId w:val="17"/>
        </w:numPr>
        <w:spacing w:after="160" w:line="259" w:lineRule="auto"/>
        <w:jc w:val="both"/>
        <w:rPr>
          <w:rFonts w:ascii="Times New Roman" w:hAnsi="Times New Roman" w:cs="Times New Roman"/>
        </w:rPr>
      </w:pPr>
      <w:r>
        <w:rPr>
          <w:rFonts w:ascii="Times New Roman" w:hAnsi="Times New Roman" w:cs="Times New Roman"/>
        </w:rPr>
        <w:t>Have a one stop service.</w:t>
      </w:r>
    </w:p>
    <w:p w14:paraId="7574B1AC" w14:textId="77777777" w:rsidR="00E81978" w:rsidRDefault="00E81978">
      <w:pPr>
        <w:pStyle w:val="NoSpacing"/>
      </w:pPr>
    </w:p>
    <w:p w14:paraId="18D0FAAA" w14:textId="77777777" w:rsidR="00E81978" w:rsidRDefault="005D3A03">
      <w:r>
        <w:rPr>
          <w:rStyle w:val="Emphasis"/>
        </w:rPr>
        <w:t>Keywords</w:t>
      </w:r>
      <w:r>
        <w:t xml:space="preserve">:  </w:t>
      </w:r>
      <w:r w:rsidR="007A224F">
        <w:t>Financial Management, Demand Management, ITIL Service Strategy, Android</w:t>
      </w:r>
    </w:p>
    <w:p w14:paraId="242D03E2" w14:textId="77777777" w:rsidR="007A224F" w:rsidRDefault="007A224F" w:rsidP="007A224F">
      <w:pPr>
        <w:jc w:val="center"/>
      </w:pPr>
      <w:r>
        <w:t xml:space="preserve">Acknowledgements </w:t>
      </w:r>
    </w:p>
    <w:p w14:paraId="6DFAAA73" w14:textId="77777777" w:rsidR="007A224F" w:rsidRDefault="007A224F" w:rsidP="007A224F">
      <w:pPr>
        <w:jc w:val="center"/>
      </w:pPr>
      <w:r>
        <w:t xml:space="preserve">Mr. Ernest </w:t>
      </w:r>
      <w:proofErr w:type="spellStart"/>
      <w:r>
        <w:t>Swierk</w:t>
      </w:r>
      <w:proofErr w:type="spellEnd"/>
      <w:r>
        <w:t>, CEO of Rainbow Cleaning Specialists Inc.</w:t>
      </w:r>
    </w:p>
    <w:p w14:paraId="4469E434" w14:textId="77777777" w:rsidR="007A224F" w:rsidRDefault="007A224F" w:rsidP="007A224F">
      <w:pPr>
        <w:jc w:val="center"/>
      </w:pPr>
      <w:r>
        <w:t>Ernest7254@gmail.com</w:t>
      </w:r>
    </w:p>
    <w:sdt>
      <w:sdtPr>
        <w:rPr>
          <w:rFonts w:asciiTheme="minorHAnsi" w:eastAsiaTheme="minorEastAsia" w:hAnsiTheme="minorHAnsi" w:cstheme="minorBidi"/>
        </w:rPr>
        <w:id w:val="62297111"/>
        <w:docPartObj>
          <w:docPartGallery w:val="Bibliographies"/>
          <w:docPartUnique/>
        </w:docPartObj>
      </w:sdtPr>
      <w:sdtEndPr/>
      <w:sdtContent>
        <w:p w14:paraId="2D64846B" w14:textId="77777777" w:rsidR="00E81978" w:rsidRDefault="005D3A03">
          <w:pPr>
            <w:pStyle w:val="SectionTitle"/>
          </w:pPr>
          <w:r>
            <w:t>References</w:t>
          </w:r>
        </w:p>
        <w:p w14:paraId="0438DB6F" w14:textId="77777777" w:rsidR="007A224F" w:rsidRDefault="007A224F" w:rsidP="00C31D30">
          <w:pPr>
            <w:pStyle w:val="Bibliography"/>
          </w:pPr>
          <w:r>
            <w:t xml:space="preserve">Rainbow Cleaning </w:t>
          </w:r>
          <w:proofErr w:type="spellStart"/>
          <w:r>
            <w:t>Inc</w:t>
          </w:r>
          <w:proofErr w:type="spellEnd"/>
          <w:r>
            <w:t xml:space="preserve"> Website:</w:t>
          </w:r>
        </w:p>
        <w:p w14:paraId="1446EDA5" w14:textId="77777777" w:rsidR="00E81978" w:rsidRDefault="00DA7E45" w:rsidP="00C31D30">
          <w:pPr>
            <w:pStyle w:val="Bibliography"/>
          </w:pPr>
          <w:hyperlink r:id="rId10" w:history="1">
            <w:r w:rsidR="007A224F" w:rsidRPr="00E77D5C">
              <w:rPr>
                <w:rStyle w:val="Hyperlink"/>
              </w:rPr>
              <w:t>https://rainbowpropertymaintenance.com/</w:t>
            </w:r>
          </w:hyperlink>
          <w:r w:rsidR="00C31D30">
            <w:fldChar w:fldCharType="begin"/>
          </w:r>
          <w:r w:rsidR="00C31D30">
            <w:instrText xml:space="preserve"> BIBLIOGRAPHY </w:instrText>
          </w:r>
          <w:r w:rsidR="00C31D30">
            <w:fldChar w:fldCharType="end"/>
          </w:r>
        </w:p>
      </w:sdtContent>
    </w:sdt>
    <w:p w14:paraId="00178EE3" w14:textId="77777777" w:rsidR="007A224F" w:rsidRDefault="007A224F" w:rsidP="007A224F">
      <w:pPr>
        <w:ind w:firstLine="0"/>
        <w:jc w:val="center"/>
      </w:pPr>
      <w:r>
        <w:t>Authors:</w:t>
      </w:r>
    </w:p>
    <w:p w14:paraId="22D159EE" w14:textId="77777777" w:rsidR="007A224F" w:rsidRDefault="007A224F" w:rsidP="007A224F">
      <w:pPr>
        <w:ind w:firstLine="0"/>
        <w:jc w:val="center"/>
      </w:pPr>
      <w:r>
        <w:t xml:space="preserve">Author 1: </w:t>
      </w:r>
      <w:proofErr w:type="spellStart"/>
      <w:r>
        <w:t>Zeshan</w:t>
      </w:r>
      <w:proofErr w:type="spellEnd"/>
      <w:r>
        <w:t xml:space="preserve"> Sayed</w:t>
      </w:r>
    </w:p>
    <w:p w14:paraId="5473D388" w14:textId="77777777" w:rsidR="007A224F" w:rsidRDefault="007A224F" w:rsidP="007A224F">
      <w:pPr>
        <w:ind w:firstLine="0"/>
        <w:jc w:val="center"/>
      </w:pPr>
      <w:r>
        <w:t xml:space="preserve">Author 2: Rohan </w:t>
      </w:r>
      <w:proofErr w:type="spellStart"/>
      <w:r>
        <w:t>Shirke</w:t>
      </w:r>
      <w:proofErr w:type="spellEnd"/>
    </w:p>
    <w:p w14:paraId="7A86E83C" w14:textId="77777777" w:rsidR="007A224F" w:rsidRDefault="007A224F" w:rsidP="007A224F">
      <w:pPr>
        <w:ind w:firstLine="0"/>
        <w:jc w:val="center"/>
      </w:pPr>
      <w:r>
        <w:t>Author 3: Sreekumar Selvam</w:t>
      </w:r>
    </w:p>
    <w:p w14:paraId="24885237" w14:textId="77777777" w:rsidR="007A224F" w:rsidRDefault="007A224F" w:rsidP="007A224F">
      <w:pPr>
        <w:ind w:firstLine="0"/>
        <w:jc w:val="center"/>
      </w:pPr>
      <w:r>
        <w:t xml:space="preserve">Author 4: </w:t>
      </w:r>
      <w:proofErr w:type="spellStart"/>
      <w:r>
        <w:t>Vaishnavi</w:t>
      </w:r>
      <w:proofErr w:type="spellEnd"/>
      <w:r>
        <w:t xml:space="preserve"> </w:t>
      </w:r>
      <w:proofErr w:type="spellStart"/>
      <w:r>
        <w:t>Gonda</w:t>
      </w:r>
      <w:r w:rsidR="00BC1C70">
        <w:t>ne</w:t>
      </w:r>
      <w:proofErr w:type="spellEnd"/>
    </w:p>
    <w:p w14:paraId="1CC6CABE" w14:textId="77777777" w:rsidR="007A224F" w:rsidRPr="007A224F" w:rsidRDefault="007A224F" w:rsidP="007A224F">
      <w:pPr>
        <w:ind w:firstLine="0"/>
        <w:jc w:val="center"/>
      </w:pPr>
    </w:p>
    <w:sectPr w:rsidR="007A224F" w:rsidRPr="007A224F">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BBA66" w14:textId="77777777" w:rsidR="00DA7E45" w:rsidRDefault="00DA7E45">
      <w:pPr>
        <w:spacing w:line="240" w:lineRule="auto"/>
      </w:pPr>
      <w:r>
        <w:separator/>
      </w:r>
    </w:p>
    <w:p w14:paraId="5B1AC06E" w14:textId="77777777" w:rsidR="00DA7E45" w:rsidRDefault="00DA7E45"/>
  </w:endnote>
  <w:endnote w:type="continuationSeparator" w:id="0">
    <w:p w14:paraId="5B9058D6" w14:textId="77777777" w:rsidR="00DA7E45" w:rsidRDefault="00DA7E45">
      <w:pPr>
        <w:spacing w:line="240" w:lineRule="auto"/>
      </w:pPr>
      <w:r>
        <w:continuationSeparator/>
      </w:r>
    </w:p>
    <w:p w14:paraId="4BACEB4C" w14:textId="77777777" w:rsidR="00DA7E45" w:rsidRDefault="00DA7E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12901" w14:textId="77777777" w:rsidR="00DA7E45" w:rsidRDefault="00DA7E45">
      <w:pPr>
        <w:spacing w:line="240" w:lineRule="auto"/>
      </w:pPr>
      <w:r>
        <w:separator/>
      </w:r>
    </w:p>
    <w:p w14:paraId="076ECB6E" w14:textId="77777777" w:rsidR="00DA7E45" w:rsidRDefault="00DA7E45"/>
  </w:footnote>
  <w:footnote w:type="continuationSeparator" w:id="0">
    <w:p w14:paraId="624BA7D0" w14:textId="77777777" w:rsidR="00DA7E45" w:rsidRDefault="00DA7E45">
      <w:pPr>
        <w:spacing w:line="240" w:lineRule="auto"/>
      </w:pPr>
      <w:r>
        <w:continuationSeparator/>
      </w:r>
    </w:p>
    <w:p w14:paraId="0B71CC0E" w14:textId="77777777" w:rsidR="00DA7E45" w:rsidRDefault="00DA7E4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C997C" w14:textId="77777777" w:rsidR="00E81978" w:rsidRDefault="00DA7E45">
    <w:pPr>
      <w:pStyle w:val="Header"/>
    </w:pPr>
    <w:sdt>
      <w:sdtPr>
        <w:rPr>
          <w:rStyle w:val="Strong"/>
        </w:rPr>
        <w:alias w:val="Running head"/>
        <w:tag w:val=""/>
        <w:id w:val="12739865"/>
        <w:placeholder>
          <w:docPart w:val="766D54F2F1854990A13C85402E8C861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A224F">
          <w:rPr>
            <w:rStyle w:val="Strong"/>
          </w:rPr>
          <w:t>Rainbow Cleaning Inc.</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4097B">
      <w:rPr>
        <w:rStyle w:val="Strong"/>
        <w:noProof/>
      </w:rPr>
      <w:t>2</w:t>
    </w:r>
    <w:r w:rsidR="005D3A03">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449" w14:textId="77777777" w:rsidR="00E81978" w:rsidRDefault="005D3A03">
    <w:pPr>
      <w:pStyle w:val="Header"/>
      <w:rPr>
        <w:rStyle w:val="Strong"/>
      </w:rPr>
    </w:pPr>
    <w:r>
      <w:t xml:space="preserve">Running head: </w:t>
    </w:r>
    <w:sdt>
      <w:sdtPr>
        <w:rPr>
          <w:rStyle w:val="Strong"/>
        </w:rPr>
        <w:alias w:val="Running head"/>
        <w:tag w:val=""/>
        <w:id w:val="-696842620"/>
        <w:placeholder>
          <w:docPart w:val="E0AECAB5D44C4F52AB8545B43D2DADA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A224F">
          <w:rPr>
            <w:rStyle w:val="Strong"/>
          </w:rPr>
          <w:t>Rainbow Cleaning Inc.</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4097B">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B6E4FC9"/>
    <w:multiLevelType w:val="hybridMultilevel"/>
    <w:tmpl w:val="4ED0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EC3643C"/>
    <w:multiLevelType w:val="hybridMultilevel"/>
    <w:tmpl w:val="384079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4F"/>
    <w:rsid w:val="000D3F41"/>
    <w:rsid w:val="000E57E3"/>
    <w:rsid w:val="001B5D90"/>
    <w:rsid w:val="001E28D9"/>
    <w:rsid w:val="003032CA"/>
    <w:rsid w:val="00355DCA"/>
    <w:rsid w:val="00491EC8"/>
    <w:rsid w:val="00551A02"/>
    <w:rsid w:val="005534FA"/>
    <w:rsid w:val="005D3A03"/>
    <w:rsid w:val="005F08A5"/>
    <w:rsid w:val="007A224F"/>
    <w:rsid w:val="008002C0"/>
    <w:rsid w:val="00895319"/>
    <w:rsid w:val="008C5323"/>
    <w:rsid w:val="0094097B"/>
    <w:rsid w:val="009A6A3B"/>
    <w:rsid w:val="00A65F14"/>
    <w:rsid w:val="00B823AA"/>
    <w:rsid w:val="00BA45DB"/>
    <w:rsid w:val="00BC1C70"/>
    <w:rsid w:val="00BF4184"/>
    <w:rsid w:val="00C0601E"/>
    <w:rsid w:val="00C31D30"/>
    <w:rsid w:val="00CD6E39"/>
    <w:rsid w:val="00CF5656"/>
    <w:rsid w:val="00CF6E91"/>
    <w:rsid w:val="00D85B68"/>
    <w:rsid w:val="00DA7E45"/>
    <w:rsid w:val="00E6004D"/>
    <w:rsid w:val="00E81978"/>
    <w:rsid w:val="00EA4AD0"/>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82D8F"/>
  <w15:chartTrackingRefBased/>
  <w15:docId w15:val="{FDC7C585-C193-4553-80C2-FC7E497C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A224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rainbowpropertymaintenanc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tt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9816914AA04BE7A77B762432687117"/>
        <w:category>
          <w:name w:val="General"/>
          <w:gallery w:val="placeholder"/>
        </w:category>
        <w:types>
          <w:type w:val="bbPlcHdr"/>
        </w:types>
        <w:behaviors>
          <w:behavior w:val="content"/>
        </w:behaviors>
        <w:guid w:val="{86CE30B4-03FB-4B55-BDFB-F59335878023}"/>
      </w:docPartPr>
      <w:docPartBody>
        <w:p w:rsidR="00A81C6D" w:rsidRDefault="00EB3BEF">
          <w:pPr>
            <w:pStyle w:val="C69816914AA04BE7A77B762432687117"/>
          </w:pPr>
          <w:r>
            <w:t>[Title Here, up to 12 Words, on One to Two Lines]</w:t>
          </w:r>
        </w:p>
      </w:docPartBody>
    </w:docPart>
    <w:docPart>
      <w:docPartPr>
        <w:name w:val="8CAA2E9C5A454C46B684665C5DB98F27"/>
        <w:category>
          <w:name w:val="General"/>
          <w:gallery w:val="placeholder"/>
        </w:category>
        <w:types>
          <w:type w:val="bbPlcHdr"/>
        </w:types>
        <w:behaviors>
          <w:behavior w:val="content"/>
        </w:behaviors>
        <w:guid w:val="{C5DD1269-27DA-4E37-9B2D-B1B9BA4688F3}"/>
      </w:docPartPr>
      <w:docPartBody>
        <w:p w:rsidR="00A81C6D" w:rsidRDefault="00EB3BEF">
          <w:pPr>
            <w:pStyle w:val="8CAA2E9C5A454C46B684665C5DB98F27"/>
          </w:pPr>
          <w:r>
            <w:t>Abstract</w:t>
          </w:r>
        </w:p>
      </w:docPartBody>
    </w:docPart>
    <w:docPart>
      <w:docPartPr>
        <w:name w:val="766D54F2F1854990A13C85402E8C8611"/>
        <w:category>
          <w:name w:val="General"/>
          <w:gallery w:val="placeholder"/>
        </w:category>
        <w:types>
          <w:type w:val="bbPlcHdr"/>
        </w:types>
        <w:behaviors>
          <w:behavior w:val="content"/>
        </w:behaviors>
        <w:guid w:val="{44B22A6B-6FC4-4B73-AE97-86D3AE093B74}"/>
      </w:docPartPr>
      <w:docPartBody>
        <w:p w:rsidR="00A81C6D" w:rsidRDefault="00EB3BEF">
          <w:pPr>
            <w:pStyle w:val="766D54F2F1854990A13C85402E8C861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EF"/>
    <w:rsid w:val="00A33770"/>
    <w:rsid w:val="00A81C6D"/>
    <w:rsid w:val="00CB7816"/>
    <w:rsid w:val="00EB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9816914AA04BE7A77B762432687117">
    <w:name w:val="C69816914AA04BE7A77B762432687117"/>
  </w:style>
  <w:style w:type="paragraph" w:customStyle="1" w:styleId="C05A0F23DBCF434DA778A7011F13532F">
    <w:name w:val="C05A0F23DBCF434DA778A7011F13532F"/>
  </w:style>
  <w:style w:type="paragraph" w:customStyle="1" w:styleId="8C8326FDA26144B0956E28EEED30E0C7">
    <w:name w:val="8C8326FDA26144B0956E28EEED30E0C7"/>
  </w:style>
  <w:style w:type="paragraph" w:customStyle="1" w:styleId="99E508C9DE724991B03D4512976F2826">
    <w:name w:val="99E508C9DE724991B03D4512976F2826"/>
  </w:style>
  <w:style w:type="paragraph" w:customStyle="1" w:styleId="BA00F4ABBA9F44CCBE3726C8332C9E92">
    <w:name w:val="BA00F4ABBA9F44CCBE3726C8332C9E92"/>
  </w:style>
  <w:style w:type="paragraph" w:customStyle="1" w:styleId="8CAA2E9C5A454C46B684665C5DB98F27">
    <w:name w:val="8CAA2E9C5A454C46B684665C5DB98F27"/>
  </w:style>
  <w:style w:type="character" w:styleId="Emphasis">
    <w:name w:val="Emphasis"/>
    <w:basedOn w:val="DefaultParagraphFont"/>
    <w:uiPriority w:val="4"/>
    <w:unhideWhenUsed/>
    <w:qFormat/>
    <w:rPr>
      <w:i/>
      <w:iCs/>
    </w:rPr>
  </w:style>
  <w:style w:type="paragraph" w:customStyle="1" w:styleId="655FD8F8C20C408E932BE145A1254F36">
    <w:name w:val="655FD8F8C20C408E932BE145A1254F36"/>
  </w:style>
  <w:style w:type="paragraph" w:customStyle="1" w:styleId="861E33BE207F4254A7EED7B8CCFBED12">
    <w:name w:val="861E33BE207F4254A7EED7B8CCFBED12"/>
  </w:style>
  <w:style w:type="paragraph" w:customStyle="1" w:styleId="1CD4240BAA674A528994D28C42F6DE11">
    <w:name w:val="1CD4240BAA674A528994D28C42F6DE11"/>
  </w:style>
  <w:style w:type="paragraph" w:customStyle="1" w:styleId="F7D35E818F184128ABA36FBFBB35261B">
    <w:name w:val="F7D35E818F184128ABA36FBFBB35261B"/>
  </w:style>
  <w:style w:type="paragraph" w:customStyle="1" w:styleId="14D77BE78D264DD3AD5F7994A006A1D5">
    <w:name w:val="14D77BE78D264DD3AD5F7994A006A1D5"/>
  </w:style>
  <w:style w:type="paragraph" w:customStyle="1" w:styleId="EBE59DC77BDE450F8E36A452B831DDC3">
    <w:name w:val="EBE59DC77BDE450F8E36A452B831DDC3"/>
  </w:style>
  <w:style w:type="paragraph" w:customStyle="1" w:styleId="7D5526E021B04386AA60F61B6B3D2ED8">
    <w:name w:val="7D5526E021B04386AA60F61B6B3D2ED8"/>
  </w:style>
  <w:style w:type="paragraph" w:customStyle="1" w:styleId="E34E9424B85A46628883C5D9B95D81E2">
    <w:name w:val="E34E9424B85A46628883C5D9B95D81E2"/>
  </w:style>
  <w:style w:type="paragraph" w:customStyle="1" w:styleId="734FA6890B42429F85A187F055AC7388">
    <w:name w:val="734FA6890B42429F85A187F055AC7388"/>
  </w:style>
  <w:style w:type="paragraph" w:customStyle="1" w:styleId="DE818E36E884465486F684F0B69ACB61">
    <w:name w:val="DE818E36E884465486F684F0B69ACB61"/>
  </w:style>
  <w:style w:type="paragraph" w:customStyle="1" w:styleId="6288014A76854A0CAF12158B771165AF">
    <w:name w:val="6288014A76854A0CAF12158B771165AF"/>
  </w:style>
  <w:style w:type="paragraph" w:customStyle="1" w:styleId="D7091944CB3A4A578BCBE71D3A155CB6">
    <w:name w:val="D7091944CB3A4A578BCBE71D3A155CB6"/>
  </w:style>
  <w:style w:type="paragraph" w:customStyle="1" w:styleId="AF4D887B3B3441809C5F5220FAA2537E">
    <w:name w:val="AF4D887B3B3441809C5F5220FAA2537E"/>
  </w:style>
  <w:style w:type="paragraph" w:customStyle="1" w:styleId="F1CEA324FF694C2BA1602E025F321329">
    <w:name w:val="F1CEA324FF694C2BA1602E025F321329"/>
  </w:style>
  <w:style w:type="paragraph" w:customStyle="1" w:styleId="C3C58E6619A046F19629A57A2DF03F5C">
    <w:name w:val="C3C58E6619A046F19629A57A2DF03F5C"/>
  </w:style>
  <w:style w:type="paragraph" w:customStyle="1" w:styleId="1DD52778C77F45728B092A02DC0B6E59">
    <w:name w:val="1DD52778C77F45728B092A02DC0B6E59"/>
  </w:style>
  <w:style w:type="paragraph" w:customStyle="1" w:styleId="5036110DB7B14F0D8C03CEE47879708F">
    <w:name w:val="5036110DB7B14F0D8C03CEE47879708F"/>
  </w:style>
  <w:style w:type="paragraph" w:customStyle="1" w:styleId="CE394390083F4B88B86837EAF2EB2663">
    <w:name w:val="CE394390083F4B88B86837EAF2EB2663"/>
  </w:style>
  <w:style w:type="paragraph" w:customStyle="1" w:styleId="517D956960C249AA8121F695ACE26F90">
    <w:name w:val="517D956960C249AA8121F695ACE26F90"/>
  </w:style>
  <w:style w:type="paragraph" w:customStyle="1" w:styleId="E99AB1AD233E4F438C5CF85667FFEEC8">
    <w:name w:val="E99AB1AD233E4F438C5CF85667FFEEC8"/>
  </w:style>
  <w:style w:type="paragraph" w:customStyle="1" w:styleId="4B73EF3BD58D40EEA43E4E3950EB8298">
    <w:name w:val="4B73EF3BD58D40EEA43E4E3950EB8298"/>
  </w:style>
  <w:style w:type="paragraph" w:customStyle="1" w:styleId="61B8BF4466584DAE8706CB131CE73EB5">
    <w:name w:val="61B8BF4466584DAE8706CB131CE73EB5"/>
  </w:style>
  <w:style w:type="paragraph" w:customStyle="1" w:styleId="B2C29044A4B348CE9DE398B0ED491F65">
    <w:name w:val="B2C29044A4B348CE9DE398B0ED491F65"/>
  </w:style>
  <w:style w:type="paragraph" w:customStyle="1" w:styleId="8A204FB75BF345E0AA0FA9C180AA9231">
    <w:name w:val="8A204FB75BF345E0AA0FA9C180AA9231"/>
  </w:style>
  <w:style w:type="paragraph" w:customStyle="1" w:styleId="8EA925F5B0AF4F8C9CAEA369292D994B">
    <w:name w:val="8EA925F5B0AF4F8C9CAEA369292D994B"/>
  </w:style>
  <w:style w:type="paragraph" w:customStyle="1" w:styleId="9343692564C04796A87D16D85A1EA98A">
    <w:name w:val="9343692564C04796A87D16D85A1EA98A"/>
  </w:style>
  <w:style w:type="paragraph" w:customStyle="1" w:styleId="9902954DAD054868907723D345B49FB7">
    <w:name w:val="9902954DAD054868907723D345B49FB7"/>
  </w:style>
  <w:style w:type="paragraph" w:customStyle="1" w:styleId="4F60BBD809F24D3EAC902F6F195E790C">
    <w:name w:val="4F60BBD809F24D3EAC902F6F195E790C"/>
  </w:style>
  <w:style w:type="paragraph" w:customStyle="1" w:styleId="487688939F70437381BA2DA7D5B01FEF">
    <w:name w:val="487688939F70437381BA2DA7D5B01FEF"/>
  </w:style>
  <w:style w:type="paragraph" w:customStyle="1" w:styleId="9C139A925B0544CB828902DF8DC2A382">
    <w:name w:val="9C139A925B0544CB828902DF8DC2A382"/>
  </w:style>
  <w:style w:type="paragraph" w:customStyle="1" w:styleId="86CCB90BC3754FD18D72E4E047D27940">
    <w:name w:val="86CCB90BC3754FD18D72E4E047D27940"/>
  </w:style>
  <w:style w:type="paragraph" w:customStyle="1" w:styleId="9BB4E36D998F4C23803A63002DDD62BF">
    <w:name w:val="9BB4E36D998F4C23803A63002DDD62BF"/>
  </w:style>
  <w:style w:type="paragraph" w:customStyle="1" w:styleId="44704009680F4F3899B558C24A7E26CE">
    <w:name w:val="44704009680F4F3899B558C24A7E26CE"/>
  </w:style>
  <w:style w:type="paragraph" w:customStyle="1" w:styleId="A3468FEBA45E4E2A8F24BB9BA581E01D">
    <w:name w:val="A3468FEBA45E4E2A8F24BB9BA581E01D"/>
  </w:style>
  <w:style w:type="paragraph" w:customStyle="1" w:styleId="341C3B9964924010950E35E2AD97B222">
    <w:name w:val="341C3B9964924010950E35E2AD97B222"/>
  </w:style>
  <w:style w:type="paragraph" w:customStyle="1" w:styleId="B4D27C236C6046269DA2B96AD0396FB6">
    <w:name w:val="B4D27C236C6046269DA2B96AD0396FB6"/>
  </w:style>
  <w:style w:type="paragraph" w:customStyle="1" w:styleId="EDA75478BF9C4ACE81FE404275E2A451">
    <w:name w:val="EDA75478BF9C4ACE81FE404275E2A451"/>
  </w:style>
  <w:style w:type="paragraph" w:customStyle="1" w:styleId="E059EC62F4334BDA98EDE76AA0748563">
    <w:name w:val="E059EC62F4334BDA98EDE76AA0748563"/>
  </w:style>
  <w:style w:type="paragraph" w:customStyle="1" w:styleId="56AD839183A741108235CB2AE7CC0407">
    <w:name w:val="56AD839183A741108235CB2AE7CC0407"/>
  </w:style>
  <w:style w:type="paragraph" w:customStyle="1" w:styleId="C5F837BDE994451485197BBB6FB9AB30">
    <w:name w:val="C5F837BDE994451485197BBB6FB9AB30"/>
  </w:style>
  <w:style w:type="paragraph" w:customStyle="1" w:styleId="7A0F355D385D4408A535D38A925E075B">
    <w:name w:val="7A0F355D385D4408A535D38A925E075B"/>
  </w:style>
  <w:style w:type="paragraph" w:customStyle="1" w:styleId="151CACF74F7C4DCB8655CAF3C1299BE3">
    <w:name w:val="151CACF74F7C4DCB8655CAF3C1299BE3"/>
  </w:style>
  <w:style w:type="paragraph" w:customStyle="1" w:styleId="658367E2C8274BC7944081E6BBE805A8">
    <w:name w:val="658367E2C8274BC7944081E6BBE805A8"/>
  </w:style>
  <w:style w:type="paragraph" w:customStyle="1" w:styleId="D89E0C9767D84660BDD46BBAB02B0442">
    <w:name w:val="D89E0C9767D84660BDD46BBAB02B0442"/>
  </w:style>
  <w:style w:type="paragraph" w:customStyle="1" w:styleId="50D412C8D5A34BF6BD40640751F15CBC">
    <w:name w:val="50D412C8D5A34BF6BD40640751F15CBC"/>
  </w:style>
  <w:style w:type="paragraph" w:customStyle="1" w:styleId="D2D86B9801D344F289F6BA078EED675B">
    <w:name w:val="D2D86B9801D344F289F6BA078EED675B"/>
  </w:style>
  <w:style w:type="paragraph" w:customStyle="1" w:styleId="2778F5017F8E4702A2B24CEB33148FB6">
    <w:name w:val="2778F5017F8E4702A2B24CEB33148FB6"/>
  </w:style>
  <w:style w:type="paragraph" w:customStyle="1" w:styleId="F64897D44DFD44788095B1940A593BFD">
    <w:name w:val="F64897D44DFD44788095B1940A593BFD"/>
  </w:style>
  <w:style w:type="paragraph" w:customStyle="1" w:styleId="51F37BBF23784E008C96C063F43DB6E2">
    <w:name w:val="51F37BBF23784E008C96C063F43DB6E2"/>
  </w:style>
  <w:style w:type="paragraph" w:customStyle="1" w:styleId="9C00DBCAAEB74724900936833530DF27">
    <w:name w:val="9C00DBCAAEB74724900936833530DF27"/>
  </w:style>
  <w:style w:type="paragraph" w:customStyle="1" w:styleId="A17EA17B153743C184D290309FAFF88B">
    <w:name w:val="A17EA17B153743C184D290309FAFF88B"/>
  </w:style>
  <w:style w:type="paragraph" w:customStyle="1" w:styleId="05D14B0C6A034FA1AE6BC31D38EE6966">
    <w:name w:val="05D14B0C6A034FA1AE6BC31D38EE6966"/>
  </w:style>
  <w:style w:type="paragraph" w:customStyle="1" w:styleId="253314A91AEB4942B39FC4BDC45EC275">
    <w:name w:val="253314A91AEB4942B39FC4BDC45EC275"/>
  </w:style>
  <w:style w:type="paragraph" w:customStyle="1" w:styleId="D7321AB9408644D08D348C5DD5A3E596">
    <w:name w:val="D7321AB9408644D08D348C5DD5A3E596"/>
  </w:style>
  <w:style w:type="paragraph" w:customStyle="1" w:styleId="57422364BAF04D71BD0C881C03367480">
    <w:name w:val="57422364BAF04D71BD0C881C03367480"/>
  </w:style>
  <w:style w:type="paragraph" w:customStyle="1" w:styleId="766D54F2F1854990A13C85402E8C8611">
    <w:name w:val="766D54F2F1854990A13C85402E8C8611"/>
  </w:style>
  <w:style w:type="paragraph" w:customStyle="1" w:styleId="E0AECAB5D44C4F52AB8545B43D2DADA4">
    <w:name w:val="E0AECAB5D44C4F52AB8545B43D2DA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Rainbow Cleaning Inc.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DDA5D-9790-8F40-9DAA-0A591D2D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C:\Users\dutta\AppData\Roaming\Microsoft\Templates\APA style report (6th edition).dotx</Template>
  <TotalTime>0</TotalTime>
  <Pages>4</Pages>
  <Words>393</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ITIL Service for Rainbow Cleaning Inc.</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ITIL Service for Rainbow Cleaning Inc.</dc:title>
  <dc:subject/>
  <dc:creator>Anirudh Dutt</dc:creator>
  <cp:keywords/>
  <dc:description/>
  <cp:lastModifiedBy>Sreekumar Selvam</cp:lastModifiedBy>
  <cp:revision>2</cp:revision>
  <dcterms:created xsi:type="dcterms:W3CDTF">2017-02-15T22:00:00Z</dcterms:created>
  <dcterms:modified xsi:type="dcterms:W3CDTF">2017-02-15T22:00:00Z</dcterms:modified>
</cp:coreProperties>
</file>